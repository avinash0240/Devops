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A70" w:rsidRPr="009C4FB0" w:rsidRDefault="00F067C7" w:rsidP="00A07625">
      <w:pPr>
        <w:pStyle w:val="ResumeName"/>
        <w:spacing w:after="0"/>
        <w:rPr>
          <w:color w:val="1F497D" w:themeColor="text2"/>
          <w:sz w:val="40"/>
          <w:szCs w:val="40"/>
        </w:rPr>
      </w:pPr>
      <w:bookmarkStart w:id="0" w:name="_Toc204495470"/>
      <w:r w:rsidRPr="009C4FB0">
        <w:rPr>
          <w:color w:val="1F497D" w:themeColor="text2"/>
          <w:sz w:val="40"/>
          <w:szCs w:val="40"/>
        </w:rPr>
        <w:t>Avinash Raju</w:t>
      </w:r>
      <w:r w:rsidR="00774519" w:rsidRPr="009C4FB0">
        <w:rPr>
          <w:color w:val="1F497D" w:themeColor="text2"/>
          <w:sz w:val="40"/>
          <w:szCs w:val="40"/>
        </w:rPr>
        <w:t xml:space="preserve"> Sondi</w:t>
      </w:r>
    </w:p>
    <w:p w:rsidR="0033068B" w:rsidRPr="000A6440" w:rsidRDefault="0033068B" w:rsidP="000A6440">
      <w:pPr>
        <w:pStyle w:val="Heading4"/>
      </w:pPr>
      <w:r w:rsidRPr="000A6440">
        <w:t>Contact No</w:t>
      </w:r>
      <w:r w:rsidR="000A6440">
        <w:t>.</w:t>
      </w:r>
      <w:r w:rsidRPr="000A6440">
        <w:t xml:space="preserve"> </w:t>
      </w:r>
      <w:r w:rsidR="00F73830" w:rsidRPr="000A6440">
        <w:t>–</w:t>
      </w:r>
      <w:r w:rsidRPr="000A6440">
        <w:t xml:space="preserve"> 7075815399</w:t>
      </w:r>
    </w:p>
    <w:p w:rsidR="00F73830" w:rsidRPr="000A6440" w:rsidRDefault="00F73830" w:rsidP="000A6440">
      <w:pPr>
        <w:pStyle w:val="Heading4"/>
      </w:pPr>
      <w:r w:rsidRPr="000A6440">
        <w:t>Mail ID- savinashraju3@gmail.com</w:t>
      </w:r>
    </w:p>
    <w:bookmarkEnd w:id="0"/>
    <w:p w:rsidR="0060647C" w:rsidRPr="00B1207C" w:rsidRDefault="00CB10CC" w:rsidP="004B1A70">
      <w:pPr>
        <w:pStyle w:val="Heading4"/>
      </w:pPr>
      <w:r>
        <w:t>Software Test</w:t>
      </w:r>
      <w:r w:rsidR="00F067C7">
        <w:t xml:space="preserve"> Engineer</w:t>
      </w:r>
    </w:p>
    <w:p w:rsidR="0081522C" w:rsidRDefault="0081522C" w:rsidP="009C4FB0">
      <w:pPr>
        <w:pStyle w:val="Title"/>
      </w:pPr>
    </w:p>
    <w:p w:rsidR="0060647C" w:rsidRPr="009C4FB0" w:rsidRDefault="004B1A70" w:rsidP="009C4FB0">
      <w:pPr>
        <w:pStyle w:val="Title"/>
      </w:pPr>
      <w:r w:rsidRPr="009C4FB0">
        <w:t>Summary</w:t>
      </w:r>
    </w:p>
    <w:p w:rsidR="00F067C7" w:rsidRDefault="00F067C7" w:rsidP="0096286C">
      <w:pPr>
        <w:spacing w:before="60"/>
      </w:pPr>
      <w:r>
        <w:t xml:space="preserve">I am having 1 yr of experience in Set-Top-Box testing. I have very good experience in functional testing. </w:t>
      </w:r>
    </w:p>
    <w:p w:rsidR="00F067C7" w:rsidRDefault="00F067C7" w:rsidP="0096286C">
      <w:pPr>
        <w:spacing w:before="60"/>
      </w:pPr>
      <w:r>
        <w:t>During my engagement to STB project, I have learn to deal with different Set-Top-Boxes ( Server &amp; Client) from different manaufacturer. I am confident in working with Linux platform, as this was the only methodology to flash the build before we test the STBs.</w:t>
      </w:r>
    </w:p>
    <w:p w:rsidR="0081522C" w:rsidRDefault="004667FC" w:rsidP="009C4FB0">
      <w:pPr>
        <w:pStyle w:val="Title"/>
      </w:pPr>
      <w:r>
        <w:t xml:space="preserve"> </w:t>
      </w:r>
    </w:p>
    <w:p w:rsidR="008C4587" w:rsidRDefault="008C4587" w:rsidP="009C4FB0">
      <w:pPr>
        <w:pStyle w:val="Title"/>
      </w:pPr>
      <w:r>
        <w:t>Knowledge</w:t>
      </w:r>
    </w:p>
    <w:p w:rsidR="00E60B3E" w:rsidRPr="00E60B3E" w:rsidRDefault="00E60B3E" w:rsidP="00E60B3E"/>
    <w:p w:rsidR="00446099" w:rsidRDefault="00446099" w:rsidP="00A869A3">
      <w:pPr>
        <w:pStyle w:val="ListParagraph"/>
        <w:numPr>
          <w:ilvl w:val="0"/>
          <w:numId w:val="34"/>
        </w:numPr>
        <w:tabs>
          <w:tab w:val="left" w:pos="720"/>
        </w:tabs>
      </w:pPr>
      <w:r w:rsidRPr="003C111C">
        <w:rPr>
          <w:b/>
        </w:rPr>
        <w:t>Technologies</w:t>
      </w:r>
      <w:r>
        <w:t>:</w:t>
      </w:r>
      <w:r w:rsidR="004667FC">
        <w:t>Device Testing,</w:t>
      </w:r>
      <w:r w:rsidR="00274F3E">
        <w:t>Linux</w:t>
      </w:r>
      <w:r w:rsidR="008B21AD">
        <w:t>(Basic Commanads)</w:t>
      </w:r>
      <w:r w:rsidR="004667FC">
        <w:t>, A</w:t>
      </w:r>
      <w:r w:rsidR="00776C71">
        <w:t>W</w:t>
      </w:r>
      <w:r w:rsidR="004667FC">
        <w:t>S</w:t>
      </w:r>
      <w:r w:rsidR="00360FD0">
        <w:t>.</w:t>
      </w:r>
      <w:bookmarkStart w:id="1" w:name="_GoBack"/>
      <w:bookmarkEnd w:id="1"/>
    </w:p>
    <w:p w:rsidR="001433CE" w:rsidRDefault="001433CE" w:rsidP="00A869A3">
      <w:pPr>
        <w:pStyle w:val="ListParagraph"/>
        <w:numPr>
          <w:ilvl w:val="0"/>
          <w:numId w:val="34"/>
        </w:numPr>
        <w:tabs>
          <w:tab w:val="left" w:pos="720"/>
        </w:tabs>
      </w:pPr>
      <w:r>
        <w:rPr>
          <w:b/>
        </w:rPr>
        <w:t>Programming skills</w:t>
      </w:r>
      <w:r w:rsidRPr="001433CE">
        <w:t>:</w:t>
      </w:r>
      <w:r>
        <w:t>Python-Variables, Data Types, Control Flow Boolean and operators, Conditionals, Loops, Functions, Libraries</w:t>
      </w:r>
      <w:r w:rsidR="00360FD0">
        <w:t>.</w:t>
      </w:r>
    </w:p>
    <w:p w:rsidR="0033068B" w:rsidRPr="0033068B" w:rsidRDefault="0033068B" w:rsidP="00A869A3">
      <w:pPr>
        <w:pStyle w:val="ListParagraph"/>
        <w:numPr>
          <w:ilvl w:val="0"/>
          <w:numId w:val="34"/>
        </w:numPr>
        <w:tabs>
          <w:tab w:val="left" w:pos="720"/>
        </w:tabs>
      </w:pPr>
      <w:r>
        <w:rPr>
          <w:b/>
        </w:rPr>
        <w:t>Services</w:t>
      </w:r>
      <w:r w:rsidRPr="0033068B">
        <w:t>:</w:t>
      </w:r>
      <w:r>
        <w:t xml:space="preserve"> </w:t>
      </w:r>
      <w:r w:rsidRPr="0033068B">
        <w:rPr>
          <w:rFonts w:ascii="Arial" w:eastAsia="Times New Roman" w:hAnsi="Arial" w:cs="Arial"/>
        </w:rPr>
        <w:t>Amazon Web Services ( EC2, ELB, VPC, S3, CloudFront, IAM,</w:t>
      </w:r>
      <w:r w:rsidR="002C4B8F">
        <w:rPr>
          <w:rFonts w:ascii="Arial" w:eastAsia="Times New Roman" w:hAnsi="Arial" w:cs="Arial"/>
        </w:rPr>
        <w:t xml:space="preserve"> RDS, Route 53, CloudWatch, SNS</w:t>
      </w:r>
      <w:r w:rsidR="00037645">
        <w:rPr>
          <w:rFonts w:ascii="Arial" w:eastAsia="Times New Roman" w:hAnsi="Arial" w:cs="Arial"/>
        </w:rPr>
        <w:t>, Lambda, EBS</w:t>
      </w:r>
      <w:r w:rsidRPr="0033068B">
        <w:rPr>
          <w:rFonts w:ascii="Arial" w:eastAsia="Times New Roman" w:hAnsi="Arial" w:cs="Arial"/>
        </w:rPr>
        <w:t>).</w:t>
      </w:r>
    </w:p>
    <w:p w:rsidR="0033068B" w:rsidRPr="0033068B" w:rsidRDefault="0033068B" w:rsidP="0033068B">
      <w:pPr>
        <w:pStyle w:val="ListParagraph"/>
        <w:tabs>
          <w:tab w:val="left" w:pos="720"/>
        </w:tabs>
      </w:pPr>
      <w:r w:rsidRPr="0033068B">
        <w:rPr>
          <w:rFonts w:ascii="Arial" w:eastAsia="Times New Roman" w:hAnsi="Arial" w:cs="Arial"/>
        </w:rPr>
        <w:t>Setup/Managing VPC, Subnets; make the connection between different zones; Blocking suspicious ip/subnet via ACL.</w:t>
      </w:r>
    </w:p>
    <w:p w:rsidR="00446099" w:rsidRDefault="00446099" w:rsidP="00A869A3">
      <w:pPr>
        <w:pStyle w:val="ListParagraph"/>
        <w:numPr>
          <w:ilvl w:val="0"/>
          <w:numId w:val="34"/>
        </w:numPr>
        <w:tabs>
          <w:tab w:val="left" w:pos="720"/>
        </w:tabs>
      </w:pPr>
      <w:r>
        <w:rPr>
          <w:b/>
        </w:rPr>
        <w:t>Functional Expertise</w:t>
      </w:r>
      <w:r w:rsidRPr="00446099">
        <w:t>:</w:t>
      </w:r>
      <w:r>
        <w:t xml:space="preserve"> </w:t>
      </w:r>
      <w:r w:rsidR="004667FC">
        <w:t>Set-Top-Box testing, Functional Testing,Regression Testing</w:t>
      </w:r>
      <w:r w:rsidR="0066318D">
        <w:t>.</w:t>
      </w:r>
    </w:p>
    <w:p w:rsidR="00446099" w:rsidRDefault="00446099" w:rsidP="00A869A3">
      <w:pPr>
        <w:pStyle w:val="ListParagraph"/>
        <w:numPr>
          <w:ilvl w:val="0"/>
          <w:numId w:val="34"/>
        </w:numPr>
        <w:tabs>
          <w:tab w:val="left" w:pos="720"/>
        </w:tabs>
      </w:pPr>
      <w:r>
        <w:rPr>
          <w:b/>
        </w:rPr>
        <w:t>Industry Expertise</w:t>
      </w:r>
      <w:r w:rsidRPr="00446099">
        <w:t>:</w:t>
      </w:r>
      <w:r>
        <w:t xml:space="preserve"> </w:t>
      </w:r>
      <w:r w:rsidR="004667FC">
        <w:t>STB</w:t>
      </w:r>
    </w:p>
    <w:p w:rsidR="0081522C" w:rsidRDefault="0081522C" w:rsidP="009C4FB0">
      <w:pPr>
        <w:pStyle w:val="Title"/>
      </w:pPr>
    </w:p>
    <w:p w:rsidR="0060647C" w:rsidRDefault="004B1A70" w:rsidP="009C4FB0">
      <w:pPr>
        <w:pStyle w:val="Title"/>
      </w:pPr>
      <w:r>
        <w:t xml:space="preserve">Hitachi Consulting </w:t>
      </w:r>
      <w:r w:rsidR="0060647C" w:rsidRPr="00562C40">
        <w:t>Experience</w:t>
      </w:r>
      <w:r w:rsidR="005C0917">
        <w:t xml:space="preserve"> (</w:t>
      </w:r>
      <w:r w:rsidR="005C0917" w:rsidRPr="005C0917">
        <w:rPr>
          <w:sz w:val="22"/>
          <w:szCs w:val="22"/>
        </w:rPr>
        <w:t>Magna infotech pay roll</w:t>
      </w:r>
      <w:r w:rsidR="005C0917">
        <w:t>)</w:t>
      </w:r>
    </w:p>
    <w:p w:rsidR="004A3E44" w:rsidRPr="00792169" w:rsidRDefault="004667FC" w:rsidP="0096286C">
      <w:pPr>
        <w:tabs>
          <w:tab w:val="left" w:pos="6120"/>
        </w:tabs>
        <w:spacing w:before="60"/>
      </w:pPr>
      <w:r>
        <w:t>During my tenure at Hitachi , I have worked on below projrect</w:t>
      </w:r>
    </w:p>
    <w:p w:rsidR="0060647C" w:rsidRPr="0081522C" w:rsidRDefault="004667FC" w:rsidP="009C4FB0">
      <w:pPr>
        <w:pStyle w:val="Heading3"/>
      </w:pPr>
      <w:bookmarkStart w:id="2" w:name="_Toc408834814"/>
      <w:r w:rsidRPr="009C4FB0">
        <w:t>AT&amp;T</w:t>
      </w:r>
      <w:bookmarkEnd w:id="2"/>
      <w:r w:rsidRPr="009C4FB0">
        <w:t xml:space="preserve"> Communication</w:t>
      </w:r>
      <w:r w:rsidR="00E66F1E" w:rsidRPr="0081522C">
        <w:tab/>
      </w:r>
    </w:p>
    <w:p w:rsidR="0060647C" w:rsidRPr="00042DC9" w:rsidRDefault="004667FC" w:rsidP="00106DED">
      <w:pPr>
        <w:pStyle w:val="Heading5"/>
        <w:tabs>
          <w:tab w:val="left" w:pos="6120"/>
        </w:tabs>
      </w:pPr>
      <w:r>
        <w:t>Test Engineer</w:t>
      </w:r>
      <w:r w:rsidR="005F3514">
        <w:t xml:space="preserve">, </w:t>
      </w:r>
      <w:r>
        <w:t>DirecTV</w:t>
      </w:r>
      <w:r w:rsidR="00213C59">
        <w:tab/>
      </w:r>
      <w:r>
        <w:t>Apr</w:t>
      </w:r>
      <w:r w:rsidR="00213C59">
        <w:t xml:space="preserve"> 20</w:t>
      </w:r>
      <w:r>
        <w:t>19</w:t>
      </w:r>
      <w:r w:rsidR="00736437">
        <w:t xml:space="preserve"> – Till Date</w:t>
      </w:r>
    </w:p>
    <w:p w:rsidR="004667FC" w:rsidRDefault="006F5CE7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Requirement Understanding</w:t>
      </w:r>
      <w:r w:rsidR="004667FC">
        <w:t>.</w:t>
      </w:r>
    </w:p>
    <w:p w:rsidR="00E60B3E" w:rsidRPr="0030604C" w:rsidRDefault="00E60B3E" w:rsidP="00E60B3E">
      <w:pPr>
        <w:pStyle w:val="ListParagraph"/>
        <w:numPr>
          <w:ilvl w:val="0"/>
          <w:numId w:val="34"/>
        </w:numPr>
        <w:spacing w:after="0" w:line="240" w:lineRule="auto"/>
      </w:pPr>
      <w:r w:rsidRPr="0030604C">
        <w:t>Flashing latest builds through linux</w:t>
      </w:r>
      <w:r w:rsidR="007F4215" w:rsidRPr="0030604C">
        <w:t xml:space="preserve"> into minicom</w:t>
      </w:r>
      <w:r w:rsidR="00027BB9" w:rsidRPr="0030604C">
        <w:t xml:space="preserve"> of STB</w:t>
      </w:r>
      <w:r w:rsidRPr="0030604C">
        <w:t>.</w:t>
      </w:r>
    </w:p>
    <w:p w:rsidR="004667FC" w:rsidRDefault="004667FC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Writing testcases.</w:t>
      </w:r>
    </w:p>
    <w:p w:rsidR="004667FC" w:rsidRDefault="004667FC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Execution Testcases.</w:t>
      </w:r>
    </w:p>
    <w:p w:rsidR="005812CB" w:rsidRDefault="005812CB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Running DT commands</w:t>
      </w:r>
      <w:r w:rsidR="000A766C">
        <w:t xml:space="preserve"> which are specific to DirecTV features</w:t>
      </w:r>
      <w:r w:rsidR="00F072BF">
        <w:t>.</w:t>
      </w:r>
    </w:p>
    <w:p w:rsidR="00B7555E" w:rsidRDefault="00B7555E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Testing various features such VOD, PPV, DVR, APG etc.</w:t>
      </w:r>
    </w:p>
    <w:p w:rsidR="001C3744" w:rsidRDefault="001C3744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Troubleshooting network services</w:t>
      </w:r>
      <w:r w:rsidR="00F072BF">
        <w:t>.</w:t>
      </w:r>
    </w:p>
    <w:p w:rsidR="00E60B3E" w:rsidRPr="0030604C" w:rsidRDefault="00E60B3E" w:rsidP="00E60B3E">
      <w:pPr>
        <w:pStyle w:val="ListParagraph"/>
        <w:numPr>
          <w:ilvl w:val="0"/>
          <w:numId w:val="34"/>
        </w:numPr>
        <w:spacing w:after="0" w:line="240" w:lineRule="auto"/>
      </w:pPr>
      <w:r w:rsidRPr="0030604C">
        <w:lastRenderedPageBreak/>
        <w:t>Testing internet connectivity of the application via various connection methods such wired router, wireless Network.</w:t>
      </w:r>
    </w:p>
    <w:p w:rsidR="00C670AD" w:rsidRPr="0030604C" w:rsidRDefault="00C670AD" w:rsidP="00C670AD">
      <w:pPr>
        <w:pStyle w:val="ListParagraph"/>
        <w:numPr>
          <w:ilvl w:val="0"/>
          <w:numId w:val="34"/>
        </w:numPr>
        <w:spacing w:after="0" w:line="240" w:lineRule="auto"/>
      </w:pPr>
      <w:r w:rsidRPr="0030604C">
        <w:t>Performing smoke testing, Integration testing, regression testing, adhoc testing and device testing</w:t>
      </w:r>
      <w:r w:rsidR="00595755" w:rsidRPr="0030604C">
        <w:t>.</w:t>
      </w:r>
    </w:p>
    <w:p w:rsidR="00595755" w:rsidRPr="0030604C" w:rsidRDefault="00595755" w:rsidP="00595755">
      <w:pPr>
        <w:pStyle w:val="ListParagraph"/>
        <w:numPr>
          <w:ilvl w:val="0"/>
          <w:numId w:val="34"/>
        </w:numPr>
        <w:spacing w:after="0" w:line="240" w:lineRule="auto"/>
      </w:pPr>
      <w:r w:rsidRPr="0030604C">
        <w:t>Testing the performance of the application by running pika scripts</w:t>
      </w:r>
      <w:r w:rsidR="00F072BF">
        <w:t>.</w:t>
      </w:r>
    </w:p>
    <w:p w:rsidR="005F3514" w:rsidRDefault="004667FC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Log</w:t>
      </w:r>
      <w:r w:rsidR="00B77D1B">
        <w:t>ging</w:t>
      </w:r>
      <w:r>
        <w:t xml:space="preserve"> Defects</w:t>
      </w:r>
      <w:r w:rsidR="00B77D1B">
        <w:t xml:space="preserve"> identified while testing</w:t>
      </w:r>
      <w:r w:rsidR="004A3E44">
        <w:t>.</w:t>
      </w:r>
    </w:p>
    <w:p w:rsidR="005F3514" w:rsidRDefault="004667FC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Update workstatus in Daily status meeting and reporting the work done for that day</w:t>
      </w:r>
      <w:r w:rsidR="005F3514" w:rsidRPr="005F3514">
        <w:t xml:space="preserve">.  </w:t>
      </w:r>
    </w:p>
    <w:p w:rsidR="005F3514" w:rsidRDefault="004667FC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>Highlight</w:t>
      </w:r>
      <w:r w:rsidR="000D18F8">
        <w:t>ing</w:t>
      </w:r>
      <w:r>
        <w:t xml:space="preserve"> the critical defects immediately, to avoid any impact to the delivery.</w:t>
      </w:r>
      <w:r w:rsidR="005F3514" w:rsidRPr="005F3514">
        <w:t xml:space="preserve">  </w:t>
      </w:r>
    </w:p>
    <w:p w:rsidR="0060647C" w:rsidRPr="005F3514" w:rsidRDefault="005F3514" w:rsidP="00A869A3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 w:rsidRPr="003C111C">
        <w:rPr>
          <w:b/>
        </w:rPr>
        <w:t>Technologies</w:t>
      </w:r>
      <w:r w:rsidR="00274F3E">
        <w:t>: STB</w:t>
      </w:r>
      <w:r w:rsidR="005E2AE2">
        <w:t xml:space="preserve"> Testing</w:t>
      </w:r>
      <w:r w:rsidR="00274F3E">
        <w:t>, Linux</w:t>
      </w:r>
      <w:r w:rsidR="00815C74">
        <w:t>.</w:t>
      </w:r>
    </w:p>
    <w:p w:rsidR="0016186B" w:rsidRPr="00562C40" w:rsidRDefault="0016186B" w:rsidP="009C4FB0">
      <w:pPr>
        <w:pStyle w:val="Title"/>
      </w:pPr>
      <w:r>
        <w:t>Prior Work History</w:t>
      </w:r>
    </w:p>
    <w:p w:rsidR="0099389F" w:rsidRPr="00792169" w:rsidRDefault="004667FC" w:rsidP="0096286C">
      <w:pPr>
        <w:tabs>
          <w:tab w:val="left" w:pos="6120"/>
        </w:tabs>
        <w:spacing w:before="60"/>
      </w:pPr>
      <w:r>
        <w:t>I started my career at Hitachi, This is my first company.</w:t>
      </w:r>
    </w:p>
    <w:p w:rsidR="0016186B" w:rsidRDefault="0016186B" w:rsidP="004667FC">
      <w:pPr>
        <w:pStyle w:val="ListParagraph"/>
        <w:tabs>
          <w:tab w:val="left" w:pos="720"/>
        </w:tabs>
      </w:pPr>
    </w:p>
    <w:p w:rsidR="0081522C" w:rsidRDefault="0081522C" w:rsidP="009C4FB0">
      <w:pPr>
        <w:pStyle w:val="Title"/>
      </w:pPr>
    </w:p>
    <w:p w:rsidR="003C111C" w:rsidRDefault="003C111C" w:rsidP="009C4FB0">
      <w:pPr>
        <w:pStyle w:val="Title"/>
      </w:pPr>
      <w:r>
        <w:t>Education and Certifications</w:t>
      </w:r>
    </w:p>
    <w:p w:rsidR="004667FC" w:rsidRPr="00792169" w:rsidRDefault="004667FC" w:rsidP="0096286C">
      <w:pPr>
        <w:spacing w:before="60"/>
      </w:pPr>
    </w:p>
    <w:p w:rsidR="00497226" w:rsidRPr="005F3514" w:rsidRDefault="00A963D5" w:rsidP="00497226">
      <w:pPr>
        <w:pStyle w:val="ListParagraph"/>
        <w:numPr>
          <w:ilvl w:val="0"/>
          <w:numId w:val="50"/>
        </w:numPr>
      </w:pPr>
      <w:r>
        <w:t>B Tech in Computer science and Engineering at Maharaj Vijayaram Gajapathi Raj</w:t>
      </w:r>
      <w:r w:rsidR="00497226">
        <w:t xml:space="preserve"> College Of Engineering.</w:t>
      </w:r>
    </w:p>
    <w:sectPr w:rsidR="00497226" w:rsidRPr="005F3514" w:rsidSect="008D32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BF9" w:rsidRDefault="000A1BF9" w:rsidP="00393A02">
      <w:pPr>
        <w:spacing w:after="0" w:line="240" w:lineRule="auto"/>
      </w:pPr>
      <w:r>
        <w:separator/>
      </w:r>
    </w:p>
  </w:endnote>
  <w:endnote w:type="continuationSeparator" w:id="0">
    <w:p w:rsidR="000A1BF9" w:rsidRDefault="000A1BF9" w:rsidP="0039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6A" w:rsidRDefault="00EF1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8" w:rsidRPr="004A4798" w:rsidRDefault="00E01F01" w:rsidP="004A4798">
    <w:pPr>
      <w:pStyle w:val="Header"/>
      <w:tabs>
        <w:tab w:val="left" w:pos="9000"/>
      </w:tabs>
      <w:rPr>
        <w:rFonts w:ascii="Arial" w:hAnsi="Arial" w:cs="Arial"/>
        <w:color w:val="17365D"/>
      </w:rPr>
    </w:pPr>
    <w:r w:rsidRPr="004A4798">
      <w:rPr>
        <w:rFonts w:ascii="Arial" w:hAnsi="Arial" w:cs="Arial"/>
        <w:color w:val="17365D"/>
      </w:rPr>
      <w:tab/>
    </w:r>
    <w:r w:rsidRPr="004A4798">
      <w:rPr>
        <w:rFonts w:ascii="Arial" w:hAnsi="Arial" w:cs="Arial"/>
        <w:color w:val="17365D"/>
      </w:rPr>
      <w:fldChar w:fldCharType="begin"/>
    </w:r>
    <w:r w:rsidRPr="004A4798">
      <w:rPr>
        <w:rFonts w:ascii="Arial" w:hAnsi="Arial" w:cs="Arial"/>
        <w:color w:val="17365D"/>
      </w:rPr>
      <w:instrText xml:space="preserve"> PAGE   \* MERGEFORMAT </w:instrText>
    </w:r>
    <w:r w:rsidRPr="004A4798">
      <w:rPr>
        <w:rFonts w:ascii="Arial" w:hAnsi="Arial" w:cs="Arial"/>
        <w:color w:val="17365D"/>
      </w:rPr>
      <w:fldChar w:fldCharType="separate"/>
    </w:r>
    <w:r w:rsidR="001433CE">
      <w:rPr>
        <w:rFonts w:ascii="Arial" w:hAnsi="Arial" w:cs="Arial"/>
        <w:noProof/>
        <w:color w:val="17365D"/>
      </w:rPr>
      <w:t>2</w:t>
    </w:r>
    <w:r w:rsidRPr="004A4798">
      <w:rPr>
        <w:rFonts w:ascii="Arial" w:hAnsi="Arial" w:cs="Arial"/>
        <w:color w:val="17365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22C" w:rsidRPr="005856D2" w:rsidRDefault="0081522C" w:rsidP="0081522C">
    <w:pPr>
      <w:pStyle w:val="Header"/>
      <w:tabs>
        <w:tab w:val="left" w:pos="9000"/>
      </w:tabs>
      <w:rPr>
        <w:rFonts w:ascii="Arial" w:hAnsi="Arial" w:cs="Arial"/>
        <w:color w:val="17365D"/>
      </w:rPr>
    </w:pPr>
    <w:r w:rsidRPr="005856D2">
      <w:rPr>
        <w:rFonts w:ascii="Arial" w:hAnsi="Arial" w:cs="Arial"/>
        <w:color w:val="17365D"/>
      </w:rPr>
      <w:tab/>
    </w:r>
    <w:r w:rsidRPr="004A4798">
      <w:rPr>
        <w:rFonts w:ascii="Arial" w:hAnsi="Arial" w:cs="Arial"/>
        <w:color w:val="17365D"/>
      </w:rPr>
      <w:fldChar w:fldCharType="begin"/>
    </w:r>
    <w:r w:rsidRPr="004A4798">
      <w:rPr>
        <w:rFonts w:ascii="Arial" w:hAnsi="Arial" w:cs="Arial"/>
        <w:color w:val="17365D"/>
      </w:rPr>
      <w:instrText xml:space="preserve"> PAGE   \* MERGEFORMAT </w:instrText>
    </w:r>
    <w:r w:rsidRPr="004A4798">
      <w:rPr>
        <w:rFonts w:ascii="Arial" w:hAnsi="Arial" w:cs="Arial"/>
        <w:color w:val="17365D"/>
      </w:rPr>
      <w:fldChar w:fldCharType="separate"/>
    </w:r>
    <w:r w:rsidR="00360FD0">
      <w:rPr>
        <w:rFonts w:ascii="Arial" w:hAnsi="Arial" w:cs="Arial"/>
        <w:noProof/>
        <w:color w:val="17365D"/>
      </w:rPr>
      <w:t>1</w:t>
    </w:r>
    <w:r w:rsidRPr="004A4798">
      <w:rPr>
        <w:rFonts w:ascii="Arial" w:hAnsi="Arial" w:cs="Arial"/>
        <w:color w:val="17365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BF9" w:rsidRDefault="000A1BF9" w:rsidP="00393A02">
      <w:pPr>
        <w:spacing w:after="0" w:line="240" w:lineRule="auto"/>
      </w:pPr>
      <w:r>
        <w:separator/>
      </w:r>
    </w:p>
  </w:footnote>
  <w:footnote w:type="continuationSeparator" w:id="0">
    <w:p w:rsidR="000A1BF9" w:rsidRDefault="000A1BF9" w:rsidP="0039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6A" w:rsidRDefault="00EF1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6A" w:rsidRDefault="00EF11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6A" w:rsidRDefault="00EF1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BF9"/>
    <w:multiLevelType w:val="hybridMultilevel"/>
    <w:tmpl w:val="0A60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735"/>
    <w:multiLevelType w:val="hybridMultilevel"/>
    <w:tmpl w:val="EE52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72CD"/>
    <w:multiLevelType w:val="hybridMultilevel"/>
    <w:tmpl w:val="74E2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747C"/>
    <w:multiLevelType w:val="hybridMultilevel"/>
    <w:tmpl w:val="FBCED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7C02D3"/>
    <w:multiLevelType w:val="hybridMultilevel"/>
    <w:tmpl w:val="CB20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4098"/>
    <w:multiLevelType w:val="hybridMultilevel"/>
    <w:tmpl w:val="966E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65B0"/>
    <w:multiLevelType w:val="hybridMultilevel"/>
    <w:tmpl w:val="B352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6C41"/>
    <w:multiLevelType w:val="hybridMultilevel"/>
    <w:tmpl w:val="7832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556D8"/>
    <w:multiLevelType w:val="hybridMultilevel"/>
    <w:tmpl w:val="AEE0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14084"/>
    <w:multiLevelType w:val="hybridMultilevel"/>
    <w:tmpl w:val="8454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D58D8"/>
    <w:multiLevelType w:val="hybridMultilevel"/>
    <w:tmpl w:val="328A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A23AB"/>
    <w:multiLevelType w:val="hybridMultilevel"/>
    <w:tmpl w:val="358E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13166"/>
    <w:multiLevelType w:val="hybridMultilevel"/>
    <w:tmpl w:val="5B06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579F5"/>
    <w:multiLevelType w:val="hybridMultilevel"/>
    <w:tmpl w:val="FE5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B45CC"/>
    <w:multiLevelType w:val="hybridMultilevel"/>
    <w:tmpl w:val="EDCC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975E2"/>
    <w:multiLevelType w:val="hybridMultilevel"/>
    <w:tmpl w:val="7EF2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6060A"/>
    <w:multiLevelType w:val="hybridMultilevel"/>
    <w:tmpl w:val="C1709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894F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Gill Sans Ultra Bold" w:hAnsi="Gill Sans Ultra Bold" w:hint="default"/>
      </w:rPr>
    </w:lvl>
    <w:lvl w:ilvl="2" w:tplc="8366851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Gill Sans Ultra Bold" w:hAnsi="Gill Sans Ultra Bold" w:hint="default"/>
      </w:rPr>
    </w:lvl>
    <w:lvl w:ilvl="3" w:tplc="FA7ADBF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Gill Sans Ultra Bold" w:hAnsi="Gill Sans Ultra Bold" w:hint="default"/>
      </w:rPr>
    </w:lvl>
    <w:lvl w:ilvl="4" w:tplc="17069C1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Gill Sans Ultra Bold" w:hAnsi="Gill Sans Ultra Bold" w:hint="default"/>
      </w:rPr>
    </w:lvl>
    <w:lvl w:ilvl="5" w:tplc="13F86FA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Gill Sans Ultra Bold" w:hAnsi="Gill Sans Ultra Bold" w:hint="default"/>
      </w:rPr>
    </w:lvl>
    <w:lvl w:ilvl="6" w:tplc="E0A80D5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Gill Sans Ultra Bold" w:hAnsi="Gill Sans Ultra Bold" w:hint="default"/>
      </w:rPr>
    </w:lvl>
    <w:lvl w:ilvl="7" w:tplc="30466F4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Gill Sans Ultra Bold" w:hAnsi="Gill Sans Ultra Bold" w:hint="default"/>
      </w:rPr>
    </w:lvl>
    <w:lvl w:ilvl="8" w:tplc="8DFA3EB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Gill Sans Ultra Bold" w:hAnsi="Gill Sans Ultra Bold" w:hint="default"/>
      </w:rPr>
    </w:lvl>
  </w:abstractNum>
  <w:abstractNum w:abstractNumId="17" w15:restartNumberingAfterBreak="0">
    <w:nsid w:val="2A7A369F"/>
    <w:multiLevelType w:val="hybridMultilevel"/>
    <w:tmpl w:val="4868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C3AF9"/>
    <w:multiLevelType w:val="hybridMultilevel"/>
    <w:tmpl w:val="39BC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31105"/>
    <w:multiLevelType w:val="hybridMultilevel"/>
    <w:tmpl w:val="557E1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DA21FE"/>
    <w:multiLevelType w:val="hybridMultilevel"/>
    <w:tmpl w:val="862E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E5FBF"/>
    <w:multiLevelType w:val="hybridMultilevel"/>
    <w:tmpl w:val="E8D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D68FD"/>
    <w:multiLevelType w:val="hybridMultilevel"/>
    <w:tmpl w:val="125C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559FD"/>
    <w:multiLevelType w:val="hybridMultilevel"/>
    <w:tmpl w:val="3142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96BC7"/>
    <w:multiLevelType w:val="hybridMultilevel"/>
    <w:tmpl w:val="DB70D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10238B"/>
    <w:multiLevelType w:val="hybridMultilevel"/>
    <w:tmpl w:val="9FDC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E2D55"/>
    <w:multiLevelType w:val="hybridMultilevel"/>
    <w:tmpl w:val="9FF8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8BC"/>
    <w:multiLevelType w:val="hybridMultilevel"/>
    <w:tmpl w:val="A4F2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980005"/>
    <w:multiLevelType w:val="hybridMultilevel"/>
    <w:tmpl w:val="E60E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B359C"/>
    <w:multiLevelType w:val="hybridMultilevel"/>
    <w:tmpl w:val="CDCC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110A3"/>
    <w:multiLevelType w:val="hybridMultilevel"/>
    <w:tmpl w:val="DF9E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06041"/>
    <w:multiLevelType w:val="hybridMultilevel"/>
    <w:tmpl w:val="2C0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697B2B"/>
    <w:multiLevelType w:val="hybridMultilevel"/>
    <w:tmpl w:val="E60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E0228D"/>
    <w:multiLevelType w:val="hybridMultilevel"/>
    <w:tmpl w:val="5BA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0120B"/>
    <w:multiLevelType w:val="hybridMultilevel"/>
    <w:tmpl w:val="D300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31D32"/>
    <w:multiLevelType w:val="hybridMultilevel"/>
    <w:tmpl w:val="6444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24B0C"/>
    <w:multiLevelType w:val="hybridMultilevel"/>
    <w:tmpl w:val="18E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A0D04"/>
    <w:multiLevelType w:val="hybridMultilevel"/>
    <w:tmpl w:val="007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F0001"/>
    <w:multiLevelType w:val="hybridMultilevel"/>
    <w:tmpl w:val="BFC8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EF68A2"/>
    <w:multiLevelType w:val="hybridMultilevel"/>
    <w:tmpl w:val="B432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60482"/>
    <w:multiLevelType w:val="hybridMultilevel"/>
    <w:tmpl w:val="3034A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BA2062"/>
    <w:multiLevelType w:val="hybridMultilevel"/>
    <w:tmpl w:val="00CA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34195"/>
    <w:multiLevelType w:val="hybridMultilevel"/>
    <w:tmpl w:val="4440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2F2863"/>
    <w:multiLevelType w:val="hybridMultilevel"/>
    <w:tmpl w:val="2C3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403FD"/>
    <w:multiLevelType w:val="hybridMultilevel"/>
    <w:tmpl w:val="52B66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FE73245"/>
    <w:multiLevelType w:val="hybridMultilevel"/>
    <w:tmpl w:val="4F2CCFC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E50D43"/>
    <w:multiLevelType w:val="hybridMultilevel"/>
    <w:tmpl w:val="D68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9C1BFB"/>
    <w:multiLevelType w:val="hybridMultilevel"/>
    <w:tmpl w:val="6B6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D49AB"/>
    <w:multiLevelType w:val="hybridMultilevel"/>
    <w:tmpl w:val="AEB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D047D5"/>
    <w:multiLevelType w:val="hybridMultilevel"/>
    <w:tmpl w:val="8D3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534E2A"/>
    <w:multiLevelType w:val="hybridMultilevel"/>
    <w:tmpl w:val="B896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687472"/>
    <w:multiLevelType w:val="hybridMultilevel"/>
    <w:tmpl w:val="256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50"/>
  </w:num>
  <w:num w:numId="3">
    <w:abstractNumId w:val="23"/>
  </w:num>
  <w:num w:numId="4">
    <w:abstractNumId w:val="7"/>
  </w:num>
  <w:num w:numId="5">
    <w:abstractNumId w:val="21"/>
  </w:num>
  <w:num w:numId="6">
    <w:abstractNumId w:val="28"/>
  </w:num>
  <w:num w:numId="7">
    <w:abstractNumId w:val="33"/>
  </w:num>
  <w:num w:numId="8">
    <w:abstractNumId w:val="14"/>
  </w:num>
  <w:num w:numId="9">
    <w:abstractNumId w:val="47"/>
  </w:num>
  <w:num w:numId="10">
    <w:abstractNumId w:val="46"/>
  </w:num>
  <w:num w:numId="11">
    <w:abstractNumId w:val="36"/>
  </w:num>
  <w:num w:numId="12">
    <w:abstractNumId w:val="31"/>
  </w:num>
  <w:num w:numId="13">
    <w:abstractNumId w:val="15"/>
  </w:num>
  <w:num w:numId="14">
    <w:abstractNumId w:val="37"/>
  </w:num>
  <w:num w:numId="15">
    <w:abstractNumId w:val="18"/>
  </w:num>
  <w:num w:numId="16">
    <w:abstractNumId w:val="38"/>
  </w:num>
  <w:num w:numId="17">
    <w:abstractNumId w:val="26"/>
  </w:num>
  <w:num w:numId="18">
    <w:abstractNumId w:val="45"/>
  </w:num>
  <w:num w:numId="19">
    <w:abstractNumId w:val="20"/>
  </w:num>
  <w:num w:numId="20">
    <w:abstractNumId w:val="44"/>
  </w:num>
  <w:num w:numId="21">
    <w:abstractNumId w:val="0"/>
  </w:num>
  <w:num w:numId="22">
    <w:abstractNumId w:val="9"/>
  </w:num>
  <w:num w:numId="23">
    <w:abstractNumId w:val="42"/>
  </w:num>
  <w:num w:numId="24">
    <w:abstractNumId w:val="29"/>
  </w:num>
  <w:num w:numId="25">
    <w:abstractNumId w:val="39"/>
  </w:num>
  <w:num w:numId="26">
    <w:abstractNumId w:val="16"/>
  </w:num>
  <w:num w:numId="27">
    <w:abstractNumId w:val="41"/>
  </w:num>
  <w:num w:numId="28">
    <w:abstractNumId w:val="13"/>
  </w:num>
  <w:num w:numId="29">
    <w:abstractNumId w:val="27"/>
  </w:num>
  <w:num w:numId="30">
    <w:abstractNumId w:val="10"/>
  </w:num>
  <w:num w:numId="31">
    <w:abstractNumId w:val="40"/>
  </w:num>
  <w:num w:numId="32">
    <w:abstractNumId w:val="49"/>
  </w:num>
  <w:num w:numId="33">
    <w:abstractNumId w:val="5"/>
  </w:num>
  <w:num w:numId="34">
    <w:abstractNumId w:val="12"/>
  </w:num>
  <w:num w:numId="35">
    <w:abstractNumId w:val="17"/>
  </w:num>
  <w:num w:numId="36">
    <w:abstractNumId w:val="30"/>
  </w:num>
  <w:num w:numId="37">
    <w:abstractNumId w:val="48"/>
  </w:num>
  <w:num w:numId="38">
    <w:abstractNumId w:val="11"/>
  </w:num>
  <w:num w:numId="39">
    <w:abstractNumId w:val="1"/>
  </w:num>
  <w:num w:numId="40">
    <w:abstractNumId w:val="35"/>
  </w:num>
  <w:num w:numId="41">
    <w:abstractNumId w:val="2"/>
  </w:num>
  <w:num w:numId="42">
    <w:abstractNumId w:val="8"/>
  </w:num>
  <w:num w:numId="43">
    <w:abstractNumId w:val="4"/>
  </w:num>
  <w:num w:numId="44">
    <w:abstractNumId w:val="24"/>
  </w:num>
  <w:num w:numId="45">
    <w:abstractNumId w:val="19"/>
  </w:num>
  <w:num w:numId="46">
    <w:abstractNumId w:val="43"/>
  </w:num>
  <w:num w:numId="47">
    <w:abstractNumId w:val="32"/>
  </w:num>
  <w:num w:numId="48">
    <w:abstractNumId w:val="22"/>
  </w:num>
  <w:num w:numId="49">
    <w:abstractNumId w:val="3"/>
  </w:num>
  <w:num w:numId="50">
    <w:abstractNumId w:val="25"/>
  </w:num>
  <w:num w:numId="51">
    <w:abstractNumId w:val="6"/>
  </w:num>
  <w:num w:numId="52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25"/>
    <w:rsid w:val="00000F6F"/>
    <w:rsid w:val="0000409A"/>
    <w:rsid w:val="00010E6F"/>
    <w:rsid w:val="00024BE8"/>
    <w:rsid w:val="00027BB9"/>
    <w:rsid w:val="00033468"/>
    <w:rsid w:val="000352EF"/>
    <w:rsid w:val="00037645"/>
    <w:rsid w:val="00040A90"/>
    <w:rsid w:val="0005048F"/>
    <w:rsid w:val="00051E1A"/>
    <w:rsid w:val="00053B4C"/>
    <w:rsid w:val="00053CFE"/>
    <w:rsid w:val="00061728"/>
    <w:rsid w:val="000674F7"/>
    <w:rsid w:val="000677F5"/>
    <w:rsid w:val="00067F17"/>
    <w:rsid w:val="00070D9B"/>
    <w:rsid w:val="00074297"/>
    <w:rsid w:val="00087AF4"/>
    <w:rsid w:val="00090D82"/>
    <w:rsid w:val="00096130"/>
    <w:rsid w:val="000A1BF9"/>
    <w:rsid w:val="000A21FE"/>
    <w:rsid w:val="000A6440"/>
    <w:rsid w:val="000A766C"/>
    <w:rsid w:val="000B2585"/>
    <w:rsid w:val="000B3BBA"/>
    <w:rsid w:val="000C32F3"/>
    <w:rsid w:val="000C4A60"/>
    <w:rsid w:val="000C6C2D"/>
    <w:rsid w:val="000D0C25"/>
    <w:rsid w:val="000D18F8"/>
    <w:rsid w:val="000D7919"/>
    <w:rsid w:val="000F0D6D"/>
    <w:rsid w:val="000F4D82"/>
    <w:rsid w:val="000F7A64"/>
    <w:rsid w:val="001057A9"/>
    <w:rsid w:val="00106DED"/>
    <w:rsid w:val="001074DC"/>
    <w:rsid w:val="001155BF"/>
    <w:rsid w:val="0011785D"/>
    <w:rsid w:val="0012383A"/>
    <w:rsid w:val="00126D09"/>
    <w:rsid w:val="00131061"/>
    <w:rsid w:val="001364D6"/>
    <w:rsid w:val="0014278A"/>
    <w:rsid w:val="001433CE"/>
    <w:rsid w:val="00145A31"/>
    <w:rsid w:val="00153BD8"/>
    <w:rsid w:val="0016186B"/>
    <w:rsid w:val="0018005B"/>
    <w:rsid w:val="00182315"/>
    <w:rsid w:val="0018501F"/>
    <w:rsid w:val="001A386A"/>
    <w:rsid w:val="001A551A"/>
    <w:rsid w:val="001A61BA"/>
    <w:rsid w:val="001A74B0"/>
    <w:rsid w:val="001A74B1"/>
    <w:rsid w:val="001C2530"/>
    <w:rsid w:val="001C3744"/>
    <w:rsid w:val="001D7D27"/>
    <w:rsid w:val="001F57DA"/>
    <w:rsid w:val="001F6C40"/>
    <w:rsid w:val="00213C59"/>
    <w:rsid w:val="00224313"/>
    <w:rsid w:val="00224BFC"/>
    <w:rsid w:val="00226CA9"/>
    <w:rsid w:val="00255B5D"/>
    <w:rsid w:val="002569BA"/>
    <w:rsid w:val="00263C7D"/>
    <w:rsid w:val="00265817"/>
    <w:rsid w:val="00271D08"/>
    <w:rsid w:val="00274F3E"/>
    <w:rsid w:val="002815B2"/>
    <w:rsid w:val="00287E5F"/>
    <w:rsid w:val="00290E14"/>
    <w:rsid w:val="00294E29"/>
    <w:rsid w:val="002A56B7"/>
    <w:rsid w:val="002B76CD"/>
    <w:rsid w:val="002C40F9"/>
    <w:rsid w:val="002C4B8F"/>
    <w:rsid w:val="002C63EF"/>
    <w:rsid w:val="002C6C3D"/>
    <w:rsid w:val="002D0AE4"/>
    <w:rsid w:val="002D5F64"/>
    <w:rsid w:val="002E5823"/>
    <w:rsid w:val="002E6FD3"/>
    <w:rsid w:val="002F0E24"/>
    <w:rsid w:val="002F6D01"/>
    <w:rsid w:val="0030604C"/>
    <w:rsid w:val="00310EE2"/>
    <w:rsid w:val="00317B70"/>
    <w:rsid w:val="0033068B"/>
    <w:rsid w:val="00336D94"/>
    <w:rsid w:val="003379E1"/>
    <w:rsid w:val="003439DB"/>
    <w:rsid w:val="00356ECB"/>
    <w:rsid w:val="00360FD0"/>
    <w:rsid w:val="003644D5"/>
    <w:rsid w:val="00371212"/>
    <w:rsid w:val="00380FDE"/>
    <w:rsid w:val="003860E1"/>
    <w:rsid w:val="00393A02"/>
    <w:rsid w:val="003A3175"/>
    <w:rsid w:val="003A7652"/>
    <w:rsid w:val="003B5579"/>
    <w:rsid w:val="003B6B7B"/>
    <w:rsid w:val="003B74BE"/>
    <w:rsid w:val="003C111C"/>
    <w:rsid w:val="003C485D"/>
    <w:rsid w:val="003C6E3F"/>
    <w:rsid w:val="003C7145"/>
    <w:rsid w:val="003D2E63"/>
    <w:rsid w:val="003E0844"/>
    <w:rsid w:val="003F1ADA"/>
    <w:rsid w:val="00400575"/>
    <w:rsid w:val="004010C9"/>
    <w:rsid w:val="004108C9"/>
    <w:rsid w:val="00427959"/>
    <w:rsid w:val="004313F2"/>
    <w:rsid w:val="00432487"/>
    <w:rsid w:val="004332B2"/>
    <w:rsid w:val="004430DA"/>
    <w:rsid w:val="004432FF"/>
    <w:rsid w:val="00446099"/>
    <w:rsid w:val="00447B71"/>
    <w:rsid w:val="00460B55"/>
    <w:rsid w:val="004667FC"/>
    <w:rsid w:val="00471ADA"/>
    <w:rsid w:val="00476E43"/>
    <w:rsid w:val="00490FEC"/>
    <w:rsid w:val="00491E6F"/>
    <w:rsid w:val="00497226"/>
    <w:rsid w:val="004A3E44"/>
    <w:rsid w:val="004A4798"/>
    <w:rsid w:val="004A6030"/>
    <w:rsid w:val="004B1A70"/>
    <w:rsid w:val="004B34A2"/>
    <w:rsid w:val="004C0A22"/>
    <w:rsid w:val="004C2D2E"/>
    <w:rsid w:val="004C7046"/>
    <w:rsid w:val="004D1016"/>
    <w:rsid w:val="004D775E"/>
    <w:rsid w:val="004E78D8"/>
    <w:rsid w:val="004F5B57"/>
    <w:rsid w:val="00512430"/>
    <w:rsid w:val="00534BF8"/>
    <w:rsid w:val="00537FAA"/>
    <w:rsid w:val="00541478"/>
    <w:rsid w:val="005521AF"/>
    <w:rsid w:val="005546B7"/>
    <w:rsid w:val="00562C40"/>
    <w:rsid w:val="00571180"/>
    <w:rsid w:val="005812CB"/>
    <w:rsid w:val="005856D2"/>
    <w:rsid w:val="00595755"/>
    <w:rsid w:val="005A03F7"/>
    <w:rsid w:val="005B366E"/>
    <w:rsid w:val="005B4A4F"/>
    <w:rsid w:val="005B6885"/>
    <w:rsid w:val="005C0917"/>
    <w:rsid w:val="005D3180"/>
    <w:rsid w:val="005E2AE2"/>
    <w:rsid w:val="005F21F6"/>
    <w:rsid w:val="005F3514"/>
    <w:rsid w:val="005F438A"/>
    <w:rsid w:val="005F6608"/>
    <w:rsid w:val="006043C7"/>
    <w:rsid w:val="0060647C"/>
    <w:rsid w:val="00610723"/>
    <w:rsid w:val="0061330E"/>
    <w:rsid w:val="00616982"/>
    <w:rsid w:val="00623D78"/>
    <w:rsid w:val="00625ACD"/>
    <w:rsid w:val="00630E7C"/>
    <w:rsid w:val="00636C4C"/>
    <w:rsid w:val="00641A95"/>
    <w:rsid w:val="006500D3"/>
    <w:rsid w:val="00650365"/>
    <w:rsid w:val="00661241"/>
    <w:rsid w:val="0066318D"/>
    <w:rsid w:val="00666966"/>
    <w:rsid w:val="00674DB3"/>
    <w:rsid w:val="00681EA5"/>
    <w:rsid w:val="0068441B"/>
    <w:rsid w:val="00690EB3"/>
    <w:rsid w:val="00695171"/>
    <w:rsid w:val="006953F7"/>
    <w:rsid w:val="006A4014"/>
    <w:rsid w:val="006A74BE"/>
    <w:rsid w:val="006B6481"/>
    <w:rsid w:val="006B725D"/>
    <w:rsid w:val="006C1A33"/>
    <w:rsid w:val="006C43D7"/>
    <w:rsid w:val="006C72F9"/>
    <w:rsid w:val="006E007C"/>
    <w:rsid w:val="006F1161"/>
    <w:rsid w:val="006F556B"/>
    <w:rsid w:val="006F5CE7"/>
    <w:rsid w:val="007051D8"/>
    <w:rsid w:val="007154D0"/>
    <w:rsid w:val="00736437"/>
    <w:rsid w:val="00746559"/>
    <w:rsid w:val="00750BF6"/>
    <w:rsid w:val="00751342"/>
    <w:rsid w:val="00767A13"/>
    <w:rsid w:val="007737BB"/>
    <w:rsid w:val="00773C0C"/>
    <w:rsid w:val="00774519"/>
    <w:rsid w:val="00776C71"/>
    <w:rsid w:val="00781831"/>
    <w:rsid w:val="0078237D"/>
    <w:rsid w:val="00784E68"/>
    <w:rsid w:val="00792169"/>
    <w:rsid w:val="00796D7A"/>
    <w:rsid w:val="007A1E4D"/>
    <w:rsid w:val="007B36DF"/>
    <w:rsid w:val="007B3BB4"/>
    <w:rsid w:val="007B3F19"/>
    <w:rsid w:val="007B4234"/>
    <w:rsid w:val="007B45DD"/>
    <w:rsid w:val="007B6334"/>
    <w:rsid w:val="007C352B"/>
    <w:rsid w:val="007D2ED4"/>
    <w:rsid w:val="007E176B"/>
    <w:rsid w:val="007F4215"/>
    <w:rsid w:val="0080503C"/>
    <w:rsid w:val="00805BAF"/>
    <w:rsid w:val="0081522C"/>
    <w:rsid w:val="00815C74"/>
    <w:rsid w:val="00851952"/>
    <w:rsid w:val="00853F36"/>
    <w:rsid w:val="00856FB7"/>
    <w:rsid w:val="00870BDC"/>
    <w:rsid w:val="008716EA"/>
    <w:rsid w:val="00882A2F"/>
    <w:rsid w:val="00882EC2"/>
    <w:rsid w:val="00886475"/>
    <w:rsid w:val="00887761"/>
    <w:rsid w:val="00890BAF"/>
    <w:rsid w:val="00895213"/>
    <w:rsid w:val="008A3174"/>
    <w:rsid w:val="008A76A6"/>
    <w:rsid w:val="008B21AD"/>
    <w:rsid w:val="008B5973"/>
    <w:rsid w:val="008B78F5"/>
    <w:rsid w:val="008C4587"/>
    <w:rsid w:val="008D3296"/>
    <w:rsid w:val="008D6044"/>
    <w:rsid w:val="008E2D72"/>
    <w:rsid w:val="008E37CC"/>
    <w:rsid w:val="008F5C78"/>
    <w:rsid w:val="008F782A"/>
    <w:rsid w:val="009016FA"/>
    <w:rsid w:val="0090259F"/>
    <w:rsid w:val="009035B2"/>
    <w:rsid w:val="009119F3"/>
    <w:rsid w:val="009240B6"/>
    <w:rsid w:val="009563AD"/>
    <w:rsid w:val="0096286C"/>
    <w:rsid w:val="00970E87"/>
    <w:rsid w:val="009844C8"/>
    <w:rsid w:val="00987ED1"/>
    <w:rsid w:val="0099389F"/>
    <w:rsid w:val="0099672B"/>
    <w:rsid w:val="00996C72"/>
    <w:rsid w:val="00996FA4"/>
    <w:rsid w:val="009B0A71"/>
    <w:rsid w:val="009B746F"/>
    <w:rsid w:val="009C4FB0"/>
    <w:rsid w:val="009C5BAD"/>
    <w:rsid w:val="009E1169"/>
    <w:rsid w:val="009F23BE"/>
    <w:rsid w:val="009F3782"/>
    <w:rsid w:val="00A008C5"/>
    <w:rsid w:val="00A02C77"/>
    <w:rsid w:val="00A07625"/>
    <w:rsid w:val="00A26CEF"/>
    <w:rsid w:val="00A275BE"/>
    <w:rsid w:val="00A30731"/>
    <w:rsid w:val="00A320CF"/>
    <w:rsid w:val="00A324FC"/>
    <w:rsid w:val="00A45582"/>
    <w:rsid w:val="00A5136B"/>
    <w:rsid w:val="00A64614"/>
    <w:rsid w:val="00A65FA6"/>
    <w:rsid w:val="00A67865"/>
    <w:rsid w:val="00A748ED"/>
    <w:rsid w:val="00A75374"/>
    <w:rsid w:val="00A832D3"/>
    <w:rsid w:val="00A84AF3"/>
    <w:rsid w:val="00A869A3"/>
    <w:rsid w:val="00A910D4"/>
    <w:rsid w:val="00A963D5"/>
    <w:rsid w:val="00AB1CD6"/>
    <w:rsid w:val="00AC573C"/>
    <w:rsid w:val="00AD12BB"/>
    <w:rsid w:val="00AD73FD"/>
    <w:rsid w:val="00AE078C"/>
    <w:rsid w:val="00AE37CF"/>
    <w:rsid w:val="00AE77C6"/>
    <w:rsid w:val="00AE786D"/>
    <w:rsid w:val="00AE7E15"/>
    <w:rsid w:val="00AF5C32"/>
    <w:rsid w:val="00AF5CB7"/>
    <w:rsid w:val="00AF659B"/>
    <w:rsid w:val="00AF7018"/>
    <w:rsid w:val="00B0153D"/>
    <w:rsid w:val="00B043D6"/>
    <w:rsid w:val="00B1207C"/>
    <w:rsid w:val="00B21C2B"/>
    <w:rsid w:val="00B36C03"/>
    <w:rsid w:val="00B46587"/>
    <w:rsid w:val="00B6397D"/>
    <w:rsid w:val="00B66750"/>
    <w:rsid w:val="00B7555E"/>
    <w:rsid w:val="00B77D1B"/>
    <w:rsid w:val="00B805A9"/>
    <w:rsid w:val="00B838A7"/>
    <w:rsid w:val="00B87234"/>
    <w:rsid w:val="00B94800"/>
    <w:rsid w:val="00BA281B"/>
    <w:rsid w:val="00BB1BCD"/>
    <w:rsid w:val="00BB5B33"/>
    <w:rsid w:val="00BD2892"/>
    <w:rsid w:val="00BD3708"/>
    <w:rsid w:val="00BE6F99"/>
    <w:rsid w:val="00C05542"/>
    <w:rsid w:val="00C233D6"/>
    <w:rsid w:val="00C25653"/>
    <w:rsid w:val="00C32D54"/>
    <w:rsid w:val="00C34B2A"/>
    <w:rsid w:val="00C3796A"/>
    <w:rsid w:val="00C428BF"/>
    <w:rsid w:val="00C42C6A"/>
    <w:rsid w:val="00C45BAF"/>
    <w:rsid w:val="00C52C84"/>
    <w:rsid w:val="00C63791"/>
    <w:rsid w:val="00C63E31"/>
    <w:rsid w:val="00C670AD"/>
    <w:rsid w:val="00C74003"/>
    <w:rsid w:val="00C85828"/>
    <w:rsid w:val="00C926C9"/>
    <w:rsid w:val="00C93696"/>
    <w:rsid w:val="00CA03C8"/>
    <w:rsid w:val="00CA6B09"/>
    <w:rsid w:val="00CA6B0B"/>
    <w:rsid w:val="00CB10CC"/>
    <w:rsid w:val="00CB1171"/>
    <w:rsid w:val="00CC67FF"/>
    <w:rsid w:val="00CC6F17"/>
    <w:rsid w:val="00CE3DC8"/>
    <w:rsid w:val="00CF001E"/>
    <w:rsid w:val="00CF0ABD"/>
    <w:rsid w:val="00CF26EE"/>
    <w:rsid w:val="00CF2BDE"/>
    <w:rsid w:val="00CF5085"/>
    <w:rsid w:val="00D1044A"/>
    <w:rsid w:val="00D156AE"/>
    <w:rsid w:val="00D27489"/>
    <w:rsid w:val="00D43DA8"/>
    <w:rsid w:val="00D44C61"/>
    <w:rsid w:val="00D57156"/>
    <w:rsid w:val="00D67CEE"/>
    <w:rsid w:val="00D83F11"/>
    <w:rsid w:val="00D92290"/>
    <w:rsid w:val="00DA04F9"/>
    <w:rsid w:val="00DA2C2A"/>
    <w:rsid w:val="00DA5780"/>
    <w:rsid w:val="00DA6533"/>
    <w:rsid w:val="00DC0910"/>
    <w:rsid w:val="00DC288C"/>
    <w:rsid w:val="00DC6A8A"/>
    <w:rsid w:val="00DD0BD8"/>
    <w:rsid w:val="00DD415A"/>
    <w:rsid w:val="00DD47D0"/>
    <w:rsid w:val="00DF0AA6"/>
    <w:rsid w:val="00DF1208"/>
    <w:rsid w:val="00E011CB"/>
    <w:rsid w:val="00E01F01"/>
    <w:rsid w:val="00E04C69"/>
    <w:rsid w:val="00E17AAC"/>
    <w:rsid w:val="00E22B55"/>
    <w:rsid w:val="00E305B6"/>
    <w:rsid w:val="00E44D2F"/>
    <w:rsid w:val="00E45157"/>
    <w:rsid w:val="00E51E13"/>
    <w:rsid w:val="00E56C04"/>
    <w:rsid w:val="00E60B3E"/>
    <w:rsid w:val="00E66F1E"/>
    <w:rsid w:val="00E725F3"/>
    <w:rsid w:val="00EA01D6"/>
    <w:rsid w:val="00EB0ED9"/>
    <w:rsid w:val="00EB25E0"/>
    <w:rsid w:val="00EB5A25"/>
    <w:rsid w:val="00EB6AC0"/>
    <w:rsid w:val="00EC32FA"/>
    <w:rsid w:val="00EC5339"/>
    <w:rsid w:val="00ED0DCD"/>
    <w:rsid w:val="00ED2DDB"/>
    <w:rsid w:val="00EE0AB2"/>
    <w:rsid w:val="00EE0C81"/>
    <w:rsid w:val="00EE1F60"/>
    <w:rsid w:val="00EE470E"/>
    <w:rsid w:val="00EE7C6B"/>
    <w:rsid w:val="00EF116A"/>
    <w:rsid w:val="00EF5371"/>
    <w:rsid w:val="00EF5697"/>
    <w:rsid w:val="00F01B8E"/>
    <w:rsid w:val="00F02D61"/>
    <w:rsid w:val="00F067C7"/>
    <w:rsid w:val="00F072BF"/>
    <w:rsid w:val="00F156FB"/>
    <w:rsid w:val="00F16CAB"/>
    <w:rsid w:val="00F23665"/>
    <w:rsid w:val="00F27219"/>
    <w:rsid w:val="00F5514F"/>
    <w:rsid w:val="00F64FF0"/>
    <w:rsid w:val="00F66DD9"/>
    <w:rsid w:val="00F73830"/>
    <w:rsid w:val="00F74C06"/>
    <w:rsid w:val="00F77E92"/>
    <w:rsid w:val="00F86755"/>
    <w:rsid w:val="00F91ACB"/>
    <w:rsid w:val="00FA2B77"/>
    <w:rsid w:val="00FA3250"/>
    <w:rsid w:val="00FA3A45"/>
    <w:rsid w:val="00FB172E"/>
    <w:rsid w:val="00FB2509"/>
    <w:rsid w:val="00FC079C"/>
    <w:rsid w:val="00FC5738"/>
    <w:rsid w:val="00FE077B"/>
    <w:rsid w:val="00FF2EC8"/>
    <w:rsid w:val="00FF6FD4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F54C8"/>
  <w15:docId w15:val="{E7E97122-36EF-4B34-A695-6442B315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C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BodyText"/>
    <w:next w:val="Normal"/>
    <w:link w:val="Heading1Char"/>
    <w:rsid w:val="000F4D82"/>
    <w:pPr>
      <w:spacing w:before="60"/>
      <w:ind w:right="86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6B"/>
    <w:pPr>
      <w:keepNext/>
      <w:keepLines/>
      <w:spacing w:before="360" w:after="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styleId="Heading3">
    <w:name w:val="heading 3"/>
    <w:aliases w:val="Resume Company Sub-headings"/>
    <w:basedOn w:val="Normal"/>
    <w:next w:val="Normal"/>
    <w:link w:val="Heading3Char"/>
    <w:autoRedefine/>
    <w:uiPriority w:val="9"/>
    <w:unhideWhenUsed/>
    <w:qFormat/>
    <w:rsid w:val="009C4FB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i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C0C"/>
    <w:pPr>
      <w:keepNext/>
      <w:keepLines/>
      <w:spacing w:before="60" w:after="0"/>
      <w:outlineLvl w:val="3"/>
    </w:pPr>
    <w:rPr>
      <w:rFonts w:ascii="Cambria" w:eastAsia="Times New Roman" w:hAnsi="Cambria"/>
      <w:b/>
      <w:bCs/>
      <w:i/>
      <w:iCs/>
      <w:color w:val="17365D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E44"/>
    <w:pPr>
      <w:keepNext/>
      <w:keepLines/>
      <w:spacing w:after="60"/>
      <w:outlineLvl w:val="4"/>
    </w:pPr>
    <w:rPr>
      <w:rFonts w:ascii="Cambria" w:eastAsia="Times New Roman" w:hAnsi="Cambria"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0153D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D82"/>
    <w:rPr>
      <w:rFonts w:ascii="Arial" w:eastAsia="Times New Roman" w:hAnsi="Arial" w:cs="Arial"/>
      <w:b/>
    </w:rPr>
  </w:style>
  <w:style w:type="paragraph" w:styleId="BodyText">
    <w:name w:val="Body Text"/>
    <w:basedOn w:val="Normal"/>
    <w:link w:val="BodyTextChar"/>
    <w:rsid w:val="000F4D82"/>
    <w:pPr>
      <w:spacing w:before="120"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F4D82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0F4D82"/>
    <w:pPr>
      <w:widowControl w:val="0"/>
      <w:tabs>
        <w:tab w:val="left" w:pos="720"/>
        <w:tab w:val="left" w:pos="144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295"/>
        <w:tab w:val="left" w:pos="10800"/>
        <w:tab w:val="left" w:pos="11015"/>
        <w:tab w:val="left" w:pos="11520"/>
        <w:tab w:val="left" w:pos="11735"/>
        <w:tab w:val="left" w:pos="12240"/>
        <w:tab w:val="left" w:pos="12455"/>
        <w:tab w:val="left" w:pos="12960"/>
        <w:tab w:val="left" w:pos="13175"/>
        <w:tab w:val="left" w:pos="13680"/>
        <w:tab w:val="left" w:pos="13895"/>
        <w:tab w:val="left" w:pos="14400"/>
        <w:tab w:val="left" w:pos="14615"/>
        <w:tab w:val="left" w:pos="15120"/>
        <w:tab w:val="left" w:pos="15335"/>
        <w:tab w:val="left" w:pos="15840"/>
        <w:tab w:val="left" w:pos="16055"/>
        <w:tab w:val="left" w:pos="16560"/>
        <w:tab w:val="left" w:pos="16775"/>
        <w:tab w:val="left" w:pos="17280"/>
        <w:tab w:val="left" w:pos="17495"/>
        <w:tab w:val="left" w:pos="18000"/>
        <w:tab w:val="left" w:pos="18720"/>
        <w:tab w:val="left" w:pos="19440"/>
        <w:tab w:val="left" w:pos="20160"/>
      </w:tabs>
      <w:spacing w:after="0" w:line="240" w:lineRule="auto"/>
      <w:ind w:left="720"/>
    </w:pPr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4D82"/>
    <w:rPr>
      <w:rFonts w:ascii="Arial" w:eastAsia="Times New Roman" w:hAnsi="Arial" w:cs="Times New Roman"/>
      <w:sz w:val="20"/>
      <w:szCs w:val="20"/>
    </w:rPr>
  </w:style>
  <w:style w:type="paragraph" w:customStyle="1" w:styleId="Char2">
    <w:name w:val="Char2"/>
    <w:basedOn w:val="Normal"/>
    <w:rsid w:val="000F4D82"/>
    <w:pPr>
      <w:spacing w:after="160" w:line="240" w:lineRule="exact"/>
    </w:pPr>
    <w:rPr>
      <w:rFonts w:ascii="Verdana" w:eastAsia="Times New Roman" w:hAnsi="Verdana"/>
      <w:sz w:val="16"/>
      <w:szCs w:val="20"/>
    </w:rPr>
  </w:style>
  <w:style w:type="character" w:customStyle="1" w:styleId="NORMALNORMAL">
    <w:name w:val="NORMAL NORMAL"/>
    <w:basedOn w:val="DefaultParagraphFont"/>
    <w:rsid w:val="000F4D8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16186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Heading3Char">
    <w:name w:val="Heading 3 Char"/>
    <w:aliases w:val="Resume Company Sub-headings Char"/>
    <w:basedOn w:val="DefaultParagraphFont"/>
    <w:link w:val="Heading3"/>
    <w:uiPriority w:val="9"/>
    <w:rsid w:val="009C4FB0"/>
    <w:rPr>
      <w:rFonts w:ascii="Cambria" w:eastAsia="Times New Roman" w:hAnsi="Cambria"/>
      <w:b/>
      <w:bCs/>
      <w:i/>
      <w:color w:val="1F497D" w:themeColor="text2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73C0C"/>
    <w:rPr>
      <w:rFonts w:ascii="Cambria" w:eastAsia="Times New Roman" w:hAnsi="Cambria" w:cs="Times New Roman"/>
      <w:b/>
      <w:bCs/>
      <w:i/>
      <w:iCs/>
      <w:color w:val="17365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3E44"/>
    <w:rPr>
      <w:rFonts w:ascii="Cambria" w:eastAsia="Times New Roman" w:hAnsi="Cambria" w:cs="Times New Roman"/>
      <w:color w:val="7F7F7F"/>
    </w:rPr>
  </w:style>
  <w:style w:type="paragraph" w:customStyle="1" w:styleId="BodyText1">
    <w:name w:val="Body Text1"/>
    <w:basedOn w:val="Normal"/>
    <w:rsid w:val="00C25653"/>
    <w:pPr>
      <w:spacing w:after="180" w:line="260" w:lineRule="exact"/>
    </w:pPr>
    <w:rPr>
      <w:rFonts w:ascii="Arial" w:eastAsia="Times New Roman" w:hAnsi="Arial"/>
      <w:sz w:val="24"/>
      <w:szCs w:val="20"/>
    </w:rPr>
  </w:style>
  <w:style w:type="paragraph" w:styleId="ListParagraph">
    <w:name w:val="List Paragraph"/>
    <w:basedOn w:val="Normal"/>
    <w:uiPriority w:val="34"/>
    <w:rsid w:val="00D156A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040A90"/>
    <w:pPr>
      <w:numPr>
        <w:ilvl w:val="1"/>
      </w:numPr>
      <w:spacing w:before="360" w:after="120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0A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aliases w:val="Resume Headings"/>
    <w:basedOn w:val="Normal"/>
    <w:next w:val="Normal"/>
    <w:link w:val="TitleChar"/>
    <w:autoRedefine/>
    <w:uiPriority w:val="10"/>
    <w:qFormat/>
    <w:rsid w:val="009C4FB0"/>
    <w:pPr>
      <w:spacing w:after="0" w:line="240" w:lineRule="auto"/>
      <w:contextualSpacing/>
    </w:pPr>
    <w:rPr>
      <w:rFonts w:ascii="Arial" w:eastAsia="Times New Roman" w:hAnsi="Arial"/>
      <w:b/>
      <w:color w:val="1F497D" w:themeColor="text2"/>
      <w:spacing w:val="5"/>
      <w:kern w:val="28"/>
      <w:sz w:val="32"/>
      <w:szCs w:val="52"/>
    </w:rPr>
  </w:style>
  <w:style w:type="character" w:customStyle="1" w:styleId="TitleChar">
    <w:name w:val="Title Char"/>
    <w:aliases w:val="Resume Headings Char"/>
    <w:basedOn w:val="DefaultParagraphFont"/>
    <w:link w:val="Title"/>
    <w:uiPriority w:val="10"/>
    <w:rsid w:val="009C4FB0"/>
    <w:rPr>
      <w:rFonts w:ascii="Arial" w:eastAsia="Times New Roman" w:hAnsi="Arial"/>
      <w:b/>
      <w:color w:val="1F497D" w:themeColor="text2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D6"/>
    <w:rPr>
      <w:rFonts w:ascii="Tahoma" w:hAnsi="Tahoma" w:cs="Tahoma"/>
      <w:sz w:val="16"/>
      <w:szCs w:val="16"/>
    </w:rPr>
  </w:style>
  <w:style w:type="character" w:customStyle="1" w:styleId="NECBodyTextChar">
    <w:name w:val="NEC Body Text Char"/>
    <w:basedOn w:val="DefaultParagraphFont"/>
    <w:link w:val="NECBodyText"/>
    <w:rsid w:val="009016FA"/>
    <w:rPr>
      <w:rFonts w:ascii="Arial" w:hAnsi="Arial"/>
      <w:sz w:val="21"/>
      <w:szCs w:val="24"/>
    </w:rPr>
  </w:style>
  <w:style w:type="paragraph" w:customStyle="1" w:styleId="NEC2">
    <w:name w:val="NEC 2"/>
    <w:basedOn w:val="Heading2"/>
    <w:rsid w:val="009016FA"/>
    <w:pPr>
      <w:keepLines w:val="0"/>
      <w:spacing w:after="60" w:line="240" w:lineRule="auto"/>
    </w:pPr>
    <w:rPr>
      <w:rFonts w:ascii="Arial" w:hAnsi="Arial" w:cs="Arial"/>
      <w:color w:val="auto"/>
      <w:sz w:val="28"/>
      <w:szCs w:val="28"/>
    </w:rPr>
  </w:style>
  <w:style w:type="paragraph" w:customStyle="1" w:styleId="NECBodyText">
    <w:name w:val="NEC Body Text"/>
    <w:basedOn w:val="Normal"/>
    <w:link w:val="NECBodyTextChar"/>
    <w:rsid w:val="009016FA"/>
    <w:pPr>
      <w:autoSpaceDE w:val="0"/>
      <w:autoSpaceDN w:val="0"/>
      <w:adjustRightInd w:val="0"/>
      <w:spacing w:before="60" w:after="180" w:line="240" w:lineRule="auto"/>
    </w:pPr>
    <w:rPr>
      <w:rFonts w:ascii="Arial" w:hAnsi="Arial"/>
      <w:sz w:val="21"/>
      <w:szCs w:val="24"/>
    </w:rPr>
  </w:style>
  <w:style w:type="character" w:customStyle="1" w:styleId="NECH3">
    <w:name w:val="NEC H3"/>
    <w:basedOn w:val="NORMALNORMAL"/>
    <w:rsid w:val="009016FA"/>
    <w:rPr>
      <w:rFonts w:ascii="Arial" w:hAnsi="Arial"/>
      <w:b/>
      <w:bCs/>
      <w:dstrike w:val="0"/>
      <w:spacing w:val="0"/>
      <w:w w:val="100"/>
      <w:sz w:val="26"/>
      <w:szCs w:val="26"/>
      <w:vertAlign w:val="baseline"/>
    </w:rPr>
  </w:style>
  <w:style w:type="paragraph" w:customStyle="1" w:styleId="NEC1">
    <w:name w:val="NEC 1"/>
    <w:basedOn w:val="Heading1"/>
    <w:rsid w:val="009016FA"/>
    <w:pPr>
      <w:keepNext/>
      <w:pBdr>
        <w:bottom w:val="single" w:sz="18" w:space="1" w:color="auto"/>
      </w:pBdr>
      <w:spacing w:before="240" w:after="240"/>
      <w:ind w:right="0"/>
    </w:pPr>
    <w:rPr>
      <w:rFonts w:cs="Times New Roman"/>
      <w:bCs/>
      <w:i/>
      <w:iCs/>
      <w:kern w:val="32"/>
      <w:sz w:val="32"/>
      <w:szCs w:val="20"/>
    </w:rPr>
  </w:style>
  <w:style w:type="paragraph" w:customStyle="1" w:styleId="Cover">
    <w:name w:val="Cover"/>
    <w:basedOn w:val="Normal"/>
    <w:rsid w:val="000D7919"/>
    <w:pPr>
      <w:spacing w:after="0" w:line="240" w:lineRule="auto"/>
      <w:jc w:val="both"/>
    </w:pPr>
    <w:rPr>
      <w:rFonts w:ascii="Tahoma" w:eastAsia="Times New Roman" w:hAnsi="Tahoma"/>
      <w:szCs w:val="20"/>
    </w:rPr>
  </w:style>
  <w:style w:type="paragraph" w:customStyle="1" w:styleId="StyleStandardRight0">
    <w:name w:val="Style Standard + Right:  0&quot;"/>
    <w:basedOn w:val="Normal"/>
    <w:rsid w:val="000D7919"/>
    <w:pPr>
      <w:spacing w:before="120" w:after="240" w:line="240" w:lineRule="atLeast"/>
    </w:pPr>
    <w:rPr>
      <w:rFonts w:ascii="Trebuchet MS" w:eastAsia="Times New Roman" w:hAnsi="Trebuchet MS"/>
      <w:sz w:val="20"/>
      <w:szCs w:val="20"/>
      <w:lang w:bidi="he-IL"/>
    </w:rPr>
  </w:style>
  <w:style w:type="character" w:customStyle="1" w:styleId="NECBody">
    <w:name w:val="NEC Body"/>
    <w:rsid w:val="0061330E"/>
    <w:rPr>
      <w:rFonts w:ascii="Arial" w:hAnsi="Arial"/>
      <w:sz w:val="21"/>
    </w:rPr>
  </w:style>
  <w:style w:type="character" w:styleId="Hyperlink">
    <w:name w:val="Hyperlink"/>
    <w:basedOn w:val="DefaultParagraphFont"/>
    <w:uiPriority w:val="99"/>
    <w:unhideWhenUsed/>
    <w:rsid w:val="00C3796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9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A02"/>
  </w:style>
  <w:style w:type="paragraph" w:styleId="Footer">
    <w:name w:val="footer"/>
    <w:basedOn w:val="Normal"/>
    <w:link w:val="FooterChar"/>
    <w:uiPriority w:val="99"/>
    <w:unhideWhenUsed/>
    <w:rsid w:val="0039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02"/>
  </w:style>
  <w:style w:type="paragraph" w:styleId="TOC2">
    <w:name w:val="toc 2"/>
    <w:basedOn w:val="Normal"/>
    <w:next w:val="Normal"/>
    <w:autoRedefine/>
    <w:uiPriority w:val="39"/>
    <w:unhideWhenUsed/>
    <w:qFormat/>
    <w:rsid w:val="00F16CA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156FB"/>
    <w:pPr>
      <w:tabs>
        <w:tab w:val="right" w:leader="dot" w:pos="9350"/>
      </w:tabs>
      <w:spacing w:after="12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16CAB"/>
    <w:pPr>
      <w:spacing w:after="100"/>
      <w:ind w:left="440"/>
    </w:pPr>
  </w:style>
  <w:style w:type="paragraph" w:styleId="NoSpacing">
    <w:name w:val="No Spacing"/>
    <w:link w:val="NoSpacingChar"/>
    <w:uiPriority w:val="1"/>
    <w:rsid w:val="00F16CAB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6CAB"/>
    <w:rPr>
      <w:rFonts w:eastAsia="Times New Roman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0153D"/>
    <w:rPr>
      <w:rFonts w:ascii="Cambria" w:eastAsia="Times New Roman" w:hAnsi="Cambria" w:cs="Times New Roman"/>
      <w:i/>
      <w:iCs/>
      <w:color w:val="243F60"/>
    </w:rPr>
  </w:style>
  <w:style w:type="table" w:styleId="TableGrid">
    <w:name w:val="Table Grid"/>
    <w:basedOn w:val="TableNormal"/>
    <w:uiPriority w:val="59"/>
    <w:rsid w:val="00A513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A5136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eNormal"/>
    <w:uiPriority w:val="62"/>
    <w:rsid w:val="00A5136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List2-Accent1">
    <w:name w:val="Medium List 2 Accent 1"/>
    <w:basedOn w:val="TableNormal"/>
    <w:uiPriority w:val="66"/>
    <w:rsid w:val="00A5136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5136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Shading-Accent1">
    <w:name w:val="Colorful Shading Accent 1"/>
    <w:basedOn w:val="TableNormal"/>
    <w:uiPriority w:val="71"/>
    <w:rsid w:val="003E084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Grid-Accent1">
    <w:name w:val="Colorful Grid Accent 1"/>
    <w:basedOn w:val="TableNormal"/>
    <w:uiPriority w:val="73"/>
    <w:rsid w:val="003E084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68"/>
    <w:rsid w:val="003E0844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1-Accent11">
    <w:name w:val="Medium Shading 1 - Accent 11"/>
    <w:basedOn w:val="TableNormal"/>
    <w:uiPriority w:val="63"/>
    <w:rsid w:val="003E084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E0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text0">
    <w:name w:val="bodytext"/>
    <w:basedOn w:val="Normal"/>
    <w:semiHidden/>
    <w:rsid w:val="00DD0BD8"/>
    <w:pPr>
      <w:spacing w:before="120" w:after="0" w:line="240" w:lineRule="auto"/>
    </w:pPr>
    <w:rPr>
      <w:rFonts w:ascii="Arial" w:eastAsia="Times New Roman" w:hAnsi="Arial"/>
      <w:szCs w:val="20"/>
    </w:rPr>
  </w:style>
  <w:style w:type="table" w:customStyle="1" w:styleId="LightList-Accent11">
    <w:name w:val="Light List - Accent 11"/>
    <w:basedOn w:val="TableNormal"/>
    <w:uiPriority w:val="61"/>
    <w:rsid w:val="00ED2DD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BB5B3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60647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1CD6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63E31"/>
    <w:pPr>
      <w:keepNext/>
      <w:keepLines/>
      <w:spacing w:before="480" w:line="276" w:lineRule="auto"/>
      <w:ind w:right="0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table" w:customStyle="1" w:styleId="MediumShading1-Accent12">
    <w:name w:val="Medium Shading 1 - Accent 12"/>
    <w:basedOn w:val="TableNormal"/>
    <w:uiPriority w:val="63"/>
    <w:rsid w:val="004430D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4430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Grid1-Accent1">
    <w:name w:val="Medium Grid 1 Accent 1"/>
    <w:basedOn w:val="TableNormal"/>
    <w:uiPriority w:val="67"/>
    <w:rsid w:val="004430D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AdminHeader1">
    <w:name w:val="Admin Header 1"/>
    <w:basedOn w:val="Heading2"/>
    <w:link w:val="AdminHeader1Char"/>
    <w:qFormat/>
    <w:rsid w:val="00C34B2A"/>
    <w:rPr>
      <w:rFonts w:eastAsia="Calibri"/>
    </w:rPr>
  </w:style>
  <w:style w:type="paragraph" w:customStyle="1" w:styleId="AdminHeader2">
    <w:name w:val="Admin Header 2"/>
    <w:basedOn w:val="Heading3"/>
    <w:link w:val="AdminHeader2Char"/>
    <w:qFormat/>
    <w:rsid w:val="0081522C"/>
    <w:rPr>
      <w:rFonts w:eastAsia="Calibri"/>
    </w:rPr>
  </w:style>
  <w:style w:type="character" w:customStyle="1" w:styleId="AdminHeader1Char">
    <w:name w:val="Admin Header 1 Char"/>
    <w:basedOn w:val="Heading2Char"/>
    <w:link w:val="AdminHeader1"/>
    <w:rsid w:val="00C34B2A"/>
    <w:rPr>
      <w:rFonts w:ascii="Cambria" w:eastAsia="Calibri" w:hAnsi="Cambria" w:cs="Times New Roman"/>
      <w:b/>
      <w:bCs/>
      <w:color w:val="4F81BD"/>
      <w:sz w:val="32"/>
      <w:szCs w:val="26"/>
    </w:rPr>
  </w:style>
  <w:style w:type="character" w:customStyle="1" w:styleId="AdminHeader2Char">
    <w:name w:val="Admin Header 2 Char"/>
    <w:basedOn w:val="Heading3Char"/>
    <w:link w:val="AdminHeader2"/>
    <w:rsid w:val="0081522C"/>
    <w:rPr>
      <w:rFonts w:ascii="Cambria" w:eastAsia="Times New Roman" w:hAnsi="Cambria"/>
      <w:b/>
      <w:bCs/>
      <w:i/>
      <w:color w:val="DA291C"/>
      <w:sz w:val="24"/>
      <w:szCs w:val="22"/>
    </w:rPr>
  </w:style>
  <w:style w:type="paragraph" w:customStyle="1" w:styleId="ResumeName">
    <w:name w:val="Resume Name"/>
    <w:basedOn w:val="Normal"/>
    <w:link w:val="ResumeNameChar"/>
    <w:qFormat/>
    <w:rsid w:val="00A07625"/>
    <w:rPr>
      <w:rFonts w:ascii="Arial" w:hAnsi="Arial"/>
      <w:b/>
      <w:color w:val="DA291C"/>
      <w:sz w:val="44"/>
    </w:rPr>
  </w:style>
  <w:style w:type="character" w:customStyle="1" w:styleId="ResumeNameChar">
    <w:name w:val="Resume Name Char"/>
    <w:basedOn w:val="DefaultParagraphFont"/>
    <w:link w:val="ResumeName"/>
    <w:rsid w:val="00A07625"/>
    <w:rPr>
      <w:rFonts w:ascii="Arial" w:hAnsi="Arial"/>
      <w:b/>
      <w:color w:val="DA291C"/>
      <w:sz w:val="4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15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877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50184">
                          <w:marLeft w:val="-384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9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8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47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63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13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891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25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761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hristensen\Documents\Users\jchristensen\Documents\Resumes%20-%20General\Hitachi%20Resume%20Template%20-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2008-07-22T00:00:00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748BDE8CC540A40D109EC5291989" ma:contentTypeVersion="22" ma:contentTypeDescription="Create a new document." ma:contentTypeScope="" ma:versionID="37703356b2b6026e53abc3367e90326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cbe308702c12958a070ac85c22b1d765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Contributor" minOccurs="0"/>
                <xsd:element ref="ns2:_Coverage" minOccurs="0"/>
                <xsd:element ref="ns2:_DCDateCreated" minOccurs="0"/>
                <xsd:element ref="ns2:_DCDateModified" minOccurs="0"/>
                <xsd:element ref="ns2:_Format" minOccurs="0"/>
                <xsd:element ref="ns2:_Identifier" minOccurs="0"/>
                <xsd:element ref="ns1:Language" minOccurs="0"/>
                <xsd:element ref="ns2:_Publisher" minOccurs="0"/>
                <xsd:element ref="ns2:_Relation" minOccurs="0"/>
                <xsd:element ref="ns2:_RightsManagement" minOccurs="0"/>
                <xsd:element ref="ns2:_Source" minOccurs="0"/>
                <xsd:element ref="ns2:_Resourc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Language" ma:index="18" nillable="true" ma:displayName="Language" ma:default="English" ma:hidden="true" ma:internalName="Language" ma:readOnly="fals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0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Coverage" ma:index="11" nillable="true" ma:displayName="Coverage" ma:description="The extent or scope" ma:internalName="_Coverage">
      <xsd:simpleType>
        <xsd:restriction base="dms:Text">
          <xsd:maxLength value="255"/>
        </xsd:restriction>
      </xsd:simpleType>
    </xsd:element>
    <xsd:element name="_DCDateCreated" ma:index="13" nillable="true" ma:displayName="Date Created" ma:default="[today]" ma:description="The date on which this resource was created" ma:format="DateOnly" ma:internalName="_DCDateCreated">
      <xsd:simpleType>
        <xsd:restriction base="dms:DateTime"/>
      </xsd:simpleType>
    </xsd:element>
    <xsd:element name="_DCDateModified" ma:index="14" nillable="true" ma:displayName="Date Modified" ma:description="The date on which this resource was last modified" ma:format="DateTime" ma:hidden="true" ma:internalName="_DCDateModified" ma:readOnly="false">
      <xsd:simpleType>
        <xsd:restriction base="dms:DateTime"/>
      </xsd:simpleType>
    </xsd:element>
    <xsd:element name="_Format" ma:index="16" nillable="true" ma:displayName="Format" ma:description="Media-type, file format or dimensions" ma:hidden="true" ma:internalName="_Format" ma:readOnly="false">
      <xsd:simpleType>
        <xsd:restriction base="dms:Text"/>
      </xsd:simpleType>
    </xsd:element>
    <xsd:element name="_Identifier" ma:index="17" nillable="true" ma:displayName="Resource Identifier" ma:description="An identifying string or number, usually conforming to a formal identification system" ma:hidden="true" ma:internalName="_Identifier" ma:readOnly="false">
      <xsd:simpleType>
        <xsd:restriction base="dms:Text"/>
      </xsd:simpleType>
    </xsd:element>
    <xsd:element name="_Publisher" ma:index="19" nillable="true" ma:displayName="Publisher" ma:description="The person, organization or service that published this resource" ma:hidden="true" ma:internalName="_Publisher" ma:readOnly="false">
      <xsd:simpleType>
        <xsd:restriction base="dms:Text"/>
      </xsd:simpleType>
    </xsd:element>
    <xsd:element name="_Relation" ma:index="20" nillable="true" ma:displayName="Relation" ma:description="References to related resources" ma:hidden="true" ma:internalName="_Relation" ma:readOnly="false">
      <xsd:simpleType>
        <xsd:restriction base="dms:Note"/>
      </xsd:simpleType>
    </xsd:element>
    <xsd:element name="_RightsManagement" ma:index="21" nillable="true" ma:displayName="Rights Management" ma:description="Information about rights held in or over this resource" ma:hidden="true" ma:internalName="_RightsManagement" ma:readOnly="false">
      <xsd:simpleType>
        <xsd:restriction base="dms:Note"/>
      </xsd:simpleType>
    </xsd:element>
    <xsd:element name="_Source" ma:index="22" nillable="true" ma:displayName="Source" ma:description="References to resources from which this resource was derived" ma:hidden="true" ma:internalName="_Source" ma:readOnly="false">
      <xsd:simpleType>
        <xsd:restriction base="dms:Note"/>
      </xsd:simpleType>
    </xsd:element>
    <xsd:element name="_ResourceType" ma:index="25" nillable="true" ma:displayName="Resource Type" ma:description="A set of categories, functions, genres or aggregation levels" ma:hidden="true" ma:internalName="_ResourceType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2" ma:displayName="Creat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:"/>
        <xsd:element ref="dc:subject" minOccurs="0" maxOccurs="1" ma:index="24" ma:displayName="Subject"/>
        <xsd:element ref="dc:description" minOccurs="0" maxOccurs="1" ma:index="15" ma:displayName="Details"/>
        <xsd:element name="keywords" minOccurs="0" maxOccurs="1" type="xsd:string" ma:index="2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_Source xmlns="http://schemas.microsoft.com/sharepoint/v3/fields" xsi:nil="true"/>
    <_DCDateModified xmlns="http://schemas.microsoft.com/sharepoint/v3/fields" xsi:nil="true"/>
    <_Publisher xmlns="http://schemas.microsoft.com/sharepoint/v3/fields" xsi:nil="true"/>
    <_Relation xmlns="http://schemas.microsoft.com/sharepoint/v3/fields" xsi:nil="true"/>
    <_Contributor xmlns="http://schemas.microsoft.com/sharepoint/v3/fields" xsi:nil="true"/>
    <_Format xmlns="http://schemas.microsoft.com/sharepoint/v3/fields" xsi:nil="true"/>
    <_Coverage xmlns="http://schemas.microsoft.com/sharepoint/v3/fields" xsi:nil="true"/>
    <_Identifier xmlns="http://schemas.microsoft.com/sharepoint/v3/fields" xsi:nil="true"/>
    <_ResourceType xmlns="http://schemas.microsoft.com/sharepoint/v3/fields" xsi:nil="true"/>
    <_RightsManagement xmlns="http://schemas.microsoft.com/sharepoint/v3/fields" xsi:nil="true"/>
    <_DCDateCreated xmlns="http://schemas.microsoft.com/sharepoint/v3/fields">2012-01-30T06:00:00+00:00</_DCDateCreated>
    <PublishingExpirationDate xmlns="http://schemas.microsoft.com/sharepoint/v3" xsi:nil="true"/>
    <PublishingStartDate xmlns="http://schemas.microsoft.com/sharepoint/v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3F2A40-97EA-49B5-B346-BD10C11F7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42E740-4F6B-46B7-8B15-4FDC68471BD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E916CB5-145D-4FE5-88F0-391AA95D74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1A5FE5-F7E2-4435-A546-B4A1FDD7F98F}">
  <ds:schemaRefs>
    <ds:schemaRef ds:uri="http://schemas.microsoft.com/office/2006/metadata/properties"/>
    <ds:schemaRef ds:uri="http://schemas.microsoft.com/sharepoint/v3"/>
    <ds:schemaRef ds:uri="http://schemas.microsoft.com/sharepoint/v3/fields"/>
  </ds:schemaRefs>
</ds:datastoreItem>
</file>

<file path=customXml/itemProps6.xml><?xml version="1.0" encoding="utf-8"?>
<ds:datastoreItem xmlns:ds="http://schemas.openxmlformats.org/officeDocument/2006/customXml" ds:itemID="{DEA4AF2A-64CE-4DE9-9AE9-5D78968C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Hitachi Resume Template - 2015</Template>
  <TotalTime>346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Hitachi Resume Template</vt:lpstr>
    </vt:vector>
  </TitlesOfParts>
  <Company>Hitachi Consulting</Company>
  <LinksUpToDate>false</LinksUpToDate>
  <CharactersWithSpaces>2204</CharactersWithSpaces>
  <SharedDoc>false</SharedDoc>
  <HLinks>
    <vt:vector size="18" baseType="variant"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_Toc309205556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_Toc309205555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_Toc309205554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Hitachi Resume Template</dc:title>
  <dc:creator>UST420s</dc:creator>
  <dc:description>&lt;div&gt;&lt;/div&gt;</dc:description>
  <cp:lastModifiedBy>Sondi Avinash Raju</cp:lastModifiedBy>
  <cp:revision>21</cp:revision>
  <cp:lastPrinted>2008-07-22T17:28:00Z</cp:lastPrinted>
  <dcterms:created xsi:type="dcterms:W3CDTF">2019-12-17T05:44:00Z</dcterms:created>
  <dcterms:modified xsi:type="dcterms:W3CDTF">2019-12-23T12:05:00Z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ntributor">
    <vt:lpwstr/>
  </property>
  <property fmtid="{D5CDD505-2E9C-101B-9397-08002B2CF9AE}" pid="3" name="Status Classification">
    <vt:lpwstr>3</vt:lpwstr>
  </property>
  <property fmtid="{D5CDD505-2E9C-101B-9397-08002B2CF9AE}" pid="4" name="ContentType">
    <vt:lpwstr>Internal Communications</vt:lpwstr>
  </property>
  <property fmtid="{D5CDD505-2E9C-101B-9397-08002B2CF9AE}" pid="5" name="Internal Communications Classification">
    <vt:lpwstr>8</vt:lpwstr>
  </property>
  <property fmtid="{D5CDD505-2E9C-101B-9397-08002B2CF9AE}" pid="6" name="_Coverage">
    <vt:lpwstr/>
  </property>
  <property fmtid="{D5CDD505-2E9C-101B-9397-08002B2CF9AE}" pid="7" name="_Format">
    <vt:lpwstr/>
  </property>
  <property fmtid="{D5CDD505-2E9C-101B-9397-08002B2CF9AE}" pid="8" name="_Publisher">
    <vt:lpwstr/>
  </property>
  <property fmtid="{D5CDD505-2E9C-101B-9397-08002B2CF9AE}" pid="9" name="display_urn:schemas-microsoft-com:office:office#Editor">
    <vt:lpwstr>Warriner, Rebecca</vt:lpwstr>
  </property>
  <property fmtid="{D5CDD505-2E9C-101B-9397-08002B2CF9AE}" pid="10" name="Department Administration Classification">
    <vt:lpwstr/>
  </property>
  <property fmtid="{D5CDD505-2E9C-101B-9397-08002B2CF9AE}" pid="11" name="TemplateUrl">
    <vt:lpwstr/>
  </property>
  <property fmtid="{D5CDD505-2E9C-101B-9397-08002B2CF9AE}" pid="12" name="_Relation">
    <vt:lpwstr/>
  </property>
  <property fmtid="{D5CDD505-2E9C-101B-9397-08002B2CF9AE}" pid="13" name="xd_ProgID">
    <vt:lpwstr/>
  </property>
  <property fmtid="{D5CDD505-2E9C-101B-9397-08002B2CF9AE}" pid="14" name="_DCDateCreated">
    <vt:lpwstr>2012-01-30T19:00:00Z</vt:lpwstr>
  </property>
  <property fmtid="{D5CDD505-2E9C-101B-9397-08002B2CF9AE}" pid="15" name="_RightsManagement">
    <vt:lpwstr/>
  </property>
  <property fmtid="{D5CDD505-2E9C-101B-9397-08002B2CF9AE}" pid="16" name="_Source">
    <vt:lpwstr/>
  </property>
  <property fmtid="{D5CDD505-2E9C-101B-9397-08002B2CF9AE}" pid="17" name="display_urn:schemas-microsoft-com:office:office#Author">
    <vt:lpwstr>Warriner, Rebecca</vt:lpwstr>
  </property>
  <property fmtid="{D5CDD505-2E9C-101B-9397-08002B2CF9AE}" pid="18" name="Language">
    <vt:lpwstr>English</vt:lpwstr>
  </property>
  <property fmtid="{D5CDD505-2E9C-101B-9397-08002B2CF9AE}" pid="19" name="Internal Training Materials Classification">
    <vt:lpwstr/>
  </property>
  <property fmtid="{D5CDD505-2E9C-101B-9397-08002B2CF9AE}" pid="20" name="ContentTypeId">
    <vt:lpwstr>0x010100E89F748BDE8CC540A40D109EC5291989</vt:lpwstr>
  </property>
  <property fmtid="{D5CDD505-2E9C-101B-9397-08002B2CF9AE}" pid="21" name="_ResourceType">
    <vt:lpwstr/>
  </property>
  <property fmtid="{D5CDD505-2E9C-101B-9397-08002B2CF9AE}" pid="22" name="_Identifier">
    <vt:lpwstr/>
  </property>
  <property fmtid="{D5CDD505-2E9C-101B-9397-08002B2CF9AE}" pid="23" name="_DCDateModified">
    <vt:lpwstr/>
  </property>
  <property fmtid="{D5CDD505-2E9C-101B-9397-08002B2CF9AE}" pid="24" name="xd_Signature">
    <vt:lpwstr/>
  </property>
  <property fmtid="{D5CDD505-2E9C-101B-9397-08002B2CF9AE}" pid="25" name="Internal Meeting Materials Classification">
    <vt:lpwstr/>
  </property>
  <property fmtid="{D5CDD505-2E9C-101B-9397-08002B2CF9AE}" pid="26" name="Order">
    <vt:r8>1000</vt:r8>
  </property>
</Properties>
</file>